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1C" w:rsidRPr="00E802BF" w:rsidRDefault="00B93A1C" w:rsidP="00B93A1C">
      <w:pPr>
        <w:pStyle w:val="af8"/>
        <w:rPr>
          <w:rFonts w:asciiTheme="minorBidi" w:hAnsiTheme="minorBidi" w:cstheme="minorBidi"/>
          <w:rtl/>
        </w:rPr>
      </w:pPr>
      <w:bookmarkStart w:id="0" w:name="_GoBack"/>
      <w:bookmarkEnd w:id="0"/>
    </w:p>
    <w:p w:rsidR="00B93A1C" w:rsidRPr="00E802BF" w:rsidRDefault="00B93A1C" w:rsidP="00B93A1C">
      <w:pPr>
        <w:pStyle w:val="af8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מסמך </w:t>
      </w:r>
      <w:r w:rsidR="000D1AF5" w:rsidRPr="00E802BF">
        <w:rPr>
          <w:rFonts w:asciiTheme="minorBidi" w:hAnsiTheme="minorBidi" w:cstheme="minorBidi" w:hint="cs"/>
          <w:rtl/>
        </w:rPr>
        <w:t>אפיון</w:t>
      </w:r>
    </w:p>
    <w:p w:rsidR="00B93A1C" w:rsidRPr="00E802BF" w:rsidRDefault="00B93A1C" w:rsidP="00B93A1C">
      <w:pPr>
        <w:pStyle w:val="af2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t xml:space="preserve">מערכת </w:t>
      </w:r>
      <w:r w:rsidRPr="00E802BF">
        <w:rPr>
          <w:rFonts w:asciiTheme="minorBidi" w:hAnsiTheme="minorBidi"/>
        </w:rPr>
        <w:t>ReFormat</w:t>
      </w:r>
      <w:r w:rsidRPr="00E802BF">
        <w:rPr>
          <w:rFonts w:asciiTheme="minorBidi" w:hAnsiTheme="minorBidi"/>
          <w:rtl/>
        </w:rPr>
        <w:t xml:space="preserve"> גירסה 7.9</w:t>
      </w:r>
    </w:p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E802BF" w:rsidRPr="00E802BF" w:rsidRDefault="00E802BF" w:rsidP="00B93A1C">
      <w:pPr>
        <w:pStyle w:val="af2"/>
        <w:rPr>
          <w:rFonts w:asciiTheme="minorBidi" w:hAnsiTheme="minorBidi"/>
          <w:sz w:val="28"/>
          <w:szCs w:val="28"/>
          <w:rtl/>
        </w:rPr>
      </w:pPr>
    </w:p>
    <w:p w:rsidR="00E802BF" w:rsidRPr="00E802BF" w:rsidRDefault="00B93A1C" w:rsidP="00B93A1C">
      <w:pPr>
        <w:pStyle w:val="af2"/>
        <w:rPr>
          <w:rFonts w:asciiTheme="minorBidi" w:hAnsiTheme="minorBidi"/>
          <w:noProof/>
        </w:rPr>
      </w:pPr>
      <w:r w:rsidRPr="00E802BF">
        <w:rPr>
          <w:rFonts w:asciiTheme="minorBidi" w:hAnsiTheme="minorBidi"/>
          <w:sz w:val="28"/>
          <w:szCs w:val="28"/>
          <w:rtl/>
        </w:rPr>
        <w:t>תוכן עניינים</w:t>
      </w:r>
      <w:r w:rsidRPr="00E802BF">
        <w:rPr>
          <w:rFonts w:asciiTheme="minorBidi" w:eastAsiaTheme="majorEastAsia" w:hAnsiTheme="minorBidi"/>
          <w:i/>
          <w:iCs/>
          <w:color w:val="5B9BD5" w:themeColor="accent1"/>
          <w:sz w:val="28"/>
          <w:szCs w:val="28"/>
          <w:rtl/>
        </w:rPr>
        <w:fldChar w:fldCharType="begin"/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hAnsiTheme="minorBidi"/>
          <w:sz w:val="28"/>
          <w:szCs w:val="28"/>
        </w:rPr>
        <w:instrText>TOC  \* MERGEFORMAT  \* MERGEFORMAT</w:instrText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eastAsiaTheme="majorEastAsia" w:hAnsiTheme="minorBidi"/>
          <w:i/>
          <w:iCs/>
          <w:color w:val="5B9BD5" w:themeColor="accent1"/>
          <w:sz w:val="28"/>
          <w:szCs w:val="28"/>
          <w:rtl/>
        </w:rPr>
        <w:fldChar w:fldCharType="separate"/>
      </w:r>
    </w:p>
    <w:p w:rsidR="00E802BF" w:rsidRPr="00E802BF" w:rsidRDefault="00E802BF" w:rsidP="00E802BF">
      <w:pPr>
        <w:pStyle w:val="TOC2"/>
        <w:tabs>
          <w:tab w:val="left" w:pos="3217"/>
        </w:tabs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rtl/>
        </w:rPr>
        <w:t xml:space="preserve">1.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חברות (2.1 במסמך דרישות)</w:t>
      </w:r>
      <w:r w:rsidR="000D1AF5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_Toc517872930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 w:rsidR="000421E5">
        <w:rPr>
          <w:rFonts w:asciiTheme="minorBidi" w:hAnsiTheme="minorBidi" w:cstheme="minorBidi"/>
          <w:noProof/>
          <w:sz w:val="24"/>
          <w:szCs w:val="24"/>
          <w:rtl/>
        </w:rPr>
        <w:t>2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:rsidR="00E802BF" w:rsidRPr="00E802BF" w:rsidRDefault="00E802BF" w:rsidP="00E802BF">
      <w:pPr>
        <w:pStyle w:val="TOC2"/>
        <w:tabs>
          <w:tab w:val="left" w:pos="3266"/>
        </w:tabs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2.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תוצרים (2.2 במסמך דרישות).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_Toc517872936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 w:rsidR="000421E5">
        <w:rPr>
          <w:rFonts w:asciiTheme="minorBidi" w:hAnsiTheme="minorBidi" w:cstheme="minorBidi"/>
          <w:noProof/>
          <w:sz w:val="24"/>
          <w:szCs w:val="24"/>
          <w:rtl/>
        </w:rPr>
        <w:t>6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:rsidR="00E802BF" w:rsidRPr="00E802BF" w:rsidRDefault="00E802BF" w:rsidP="00E802BF">
      <w:pPr>
        <w:pStyle w:val="TOC2"/>
        <w:tabs>
          <w:tab w:val="left" w:pos="1760"/>
        </w:tabs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3.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חוקי הסבה.......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_Toc517872945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 w:rsidR="000421E5">
        <w:rPr>
          <w:rFonts w:asciiTheme="minorBidi" w:hAnsiTheme="minorBidi" w:cstheme="minorBidi"/>
          <w:noProof/>
          <w:sz w:val="24"/>
          <w:szCs w:val="24"/>
          <w:rtl/>
        </w:rPr>
        <w:t>8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:rsidR="00B93A1C" w:rsidRPr="00E802BF" w:rsidRDefault="00B93A1C" w:rsidP="00B93A1C">
      <w:p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fldChar w:fldCharType="end"/>
      </w:r>
    </w:p>
    <w:p w:rsidR="00B93A1C" w:rsidRPr="00E802BF" w:rsidRDefault="00B93A1C" w:rsidP="00B93A1C">
      <w:pPr>
        <w:bidi w:val="0"/>
        <w:rPr>
          <w:rFonts w:asciiTheme="minorBidi" w:hAnsiTheme="minorBidi"/>
        </w:rPr>
      </w:pPr>
      <w:r w:rsidRPr="00E802BF">
        <w:rPr>
          <w:rFonts w:asciiTheme="minorBidi" w:hAnsiTheme="minorBidi"/>
        </w:rPr>
        <w:br w:type="page"/>
      </w:r>
    </w:p>
    <w:p w:rsidR="00B93A1C" w:rsidRPr="00E802BF" w:rsidRDefault="00B93A1C" w:rsidP="00B93A1C">
      <w:pPr>
        <w:pStyle w:val="1JB"/>
        <w:numPr>
          <w:ilvl w:val="0"/>
          <w:numId w:val="14"/>
        </w:numPr>
        <w:ind w:left="720" w:hanging="63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lastRenderedPageBreak/>
        <w:t xml:space="preserve"> </w:t>
      </w:r>
      <w:bookmarkStart w:id="1" w:name="_Toc517872930"/>
      <w:r w:rsidRPr="00E802BF">
        <w:rPr>
          <w:rFonts w:asciiTheme="minorBidi" w:hAnsiTheme="minorBidi" w:cstheme="minorBidi"/>
          <w:rtl/>
        </w:rPr>
        <w:t>חברות (2.1 במסמך דרישות)</w:t>
      </w:r>
      <w:bookmarkEnd w:id="1"/>
    </w:p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pStyle w:val="2"/>
        <w:rPr>
          <w:rFonts w:asciiTheme="minorBidi" w:hAnsiTheme="minorBidi" w:cstheme="minorBidi"/>
          <w:sz w:val="24"/>
          <w:szCs w:val="24"/>
          <w:rtl/>
        </w:rPr>
      </w:pPr>
      <w:bookmarkStart w:id="2" w:name="_Toc363358548"/>
      <w:bookmarkStart w:id="3" w:name="_Toc517872931"/>
      <w:r w:rsidRPr="00E802BF">
        <w:rPr>
          <w:rFonts w:asciiTheme="minorBidi" w:hAnsiTheme="minorBidi" w:cstheme="minorBidi"/>
          <w:rtl/>
        </w:rPr>
        <w:t>1.</w:t>
      </w:r>
      <w:r w:rsidRPr="00E802BF">
        <w:rPr>
          <w:rFonts w:asciiTheme="minorBidi" w:hAnsiTheme="minorBidi" w:cstheme="minorBidi"/>
          <w:sz w:val="24"/>
          <w:szCs w:val="24"/>
          <w:rtl/>
        </w:rPr>
        <w:t>1 המערכת אמורה לתמוך בשלוש חברות קיימות, בעתיד ייתכן ותתמוך במספר חברות רב יותר</w:t>
      </w:r>
      <w:bookmarkEnd w:id="2"/>
      <w:bookmarkEnd w:id="3"/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1.1.1 שמות החברות הקיימות: </w:t>
      </w:r>
    </w:p>
    <w:p w:rsidR="00B93A1C" w:rsidRPr="00E802BF" w:rsidRDefault="00B93A1C" w:rsidP="00B93A1C">
      <w:pPr>
        <w:pStyle w:val="a3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CabbigePatch</w:t>
      </w:r>
    </w:p>
    <w:p w:rsidR="00B93A1C" w:rsidRPr="00E802BF" w:rsidRDefault="00B93A1C" w:rsidP="00B93A1C">
      <w:pPr>
        <w:pStyle w:val="a3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ColiFlower</w:t>
      </w:r>
    </w:p>
    <w:p w:rsidR="00B93A1C" w:rsidRPr="00E802BF" w:rsidRDefault="00B93A1C" w:rsidP="00B93A1C">
      <w:pPr>
        <w:pStyle w:val="a3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RadishZone</w:t>
      </w:r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1.1.2 בחירת החברה תעשה באמצעות </w:t>
      </w:r>
      <w:r w:rsidRPr="00E802BF">
        <w:rPr>
          <w:rFonts w:asciiTheme="minorBidi" w:hAnsiTheme="minorBidi"/>
          <w:sz w:val="24"/>
          <w:szCs w:val="24"/>
        </w:rPr>
        <w:t>Radio Buttons</w:t>
      </w:r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1.1.3 כל קובץ יעובד בנפרד.</w:t>
      </w:r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1.1.4 כל הסבה תשמר במסד הנתונים </w:t>
      </w:r>
      <w:r w:rsidR="000D1AF5" w:rsidRPr="00E802BF">
        <w:rPr>
          <w:rFonts w:asciiTheme="minorBidi" w:hAnsiTheme="minorBidi" w:hint="cs"/>
          <w:sz w:val="24"/>
          <w:szCs w:val="24"/>
          <w:rtl/>
        </w:rPr>
        <w:t>מיד</w:t>
      </w:r>
      <w:r w:rsidRPr="00E802BF">
        <w:rPr>
          <w:rFonts w:asciiTheme="minorBidi" w:hAnsiTheme="minorBidi"/>
          <w:sz w:val="24"/>
          <w:szCs w:val="24"/>
          <w:rtl/>
        </w:rPr>
        <w:t xml:space="preserve"> עם סיום ההסבה</w:t>
      </w:r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1.1.5 כל שגיאה בעיבוד הקבצים או בשמירתם תשמר במסד הנתונים</w:t>
      </w:r>
    </w:p>
    <w:p w:rsidR="00B93A1C" w:rsidRPr="00E802BF" w:rsidRDefault="00B93A1C" w:rsidP="00B93A1C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1.1.6 כל הקבצים הם בפורמט קבצי טקסט, בקידוד </w:t>
      </w:r>
      <w:r w:rsidRPr="00E802BF">
        <w:rPr>
          <w:rFonts w:asciiTheme="minorBidi" w:hAnsiTheme="minorBidi"/>
          <w:sz w:val="24"/>
          <w:szCs w:val="24"/>
        </w:rPr>
        <w:t>UTF-8</w:t>
      </w:r>
    </w:p>
    <w:p w:rsidR="00B93A1C" w:rsidRPr="00E802BF" w:rsidRDefault="00B93A1C" w:rsidP="00B93A1C">
      <w:pPr>
        <w:pStyle w:val="2"/>
        <w:rPr>
          <w:rFonts w:asciiTheme="minorBidi" w:hAnsiTheme="minorBidi" w:cstheme="minorBidi"/>
          <w:sz w:val="24"/>
          <w:szCs w:val="24"/>
          <w:rtl/>
        </w:rPr>
      </w:pPr>
      <w:bookmarkStart w:id="4" w:name="_Toc363358549"/>
      <w:bookmarkStart w:id="5" w:name="_Toc517872932"/>
      <w:r w:rsidRPr="00E802BF">
        <w:rPr>
          <w:rFonts w:asciiTheme="minorBidi" w:hAnsiTheme="minorBidi" w:cstheme="minorBidi"/>
          <w:sz w:val="24"/>
          <w:szCs w:val="24"/>
          <w:rtl/>
        </w:rPr>
        <w:t>1.2 כל חברה עובדת עם פורמט שונה לשמירת נתוני הלידים שלה, המערכת תוודא בדיקת נתונים לפני ההסבה</w:t>
      </w:r>
      <w:bookmarkEnd w:id="4"/>
      <w:bookmarkEnd w:id="5"/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6" w:name="_Toc363358550"/>
      <w:bookmarkStart w:id="7" w:name="_Toc517872933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1.2.1 </w:t>
      </w:r>
      <w:r w:rsidRPr="00E802BF">
        <w:rPr>
          <w:rFonts w:asciiTheme="minorBidi" w:hAnsiTheme="minorBidi" w:cstheme="minorBidi"/>
          <w:sz w:val="24"/>
          <w:szCs w:val="24"/>
        </w:rPr>
        <w:t>CabbigePath</w:t>
      </w:r>
      <w:bookmarkEnd w:id="6"/>
      <w:bookmarkEnd w:id="7"/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1.2.1.1 השורה הראשונה בקובץ מכילה כותרות 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1.2.1.2 בכל שורה, ערכי השדות מופרדים זה מזה על ידי פסיק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1.2.1.3 סדר השדות במסמך: שם הליד, מספר זיהוי, כתובת, עיר, טלפון.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1.2.1.4 שדה חסר יסומן על ידי פסיק נוסף (לדוגמה: "משה כהן, 012, , תל אביב, 03-1231231")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1.2.1.5 שדה שם ושדה מספר זיהוי לא </w:t>
      </w:r>
      <w:r w:rsidR="000D1AF5" w:rsidRPr="00E802BF">
        <w:rPr>
          <w:rFonts w:asciiTheme="minorBidi" w:hAnsiTheme="minorBidi" w:hint="cs"/>
          <w:sz w:val="24"/>
          <w:szCs w:val="24"/>
          <w:rtl/>
        </w:rPr>
        <w:t>יישאר</w:t>
      </w:r>
      <w:r w:rsidR="000D1AF5" w:rsidRPr="00E802BF">
        <w:rPr>
          <w:rFonts w:asciiTheme="minorBidi" w:hAnsiTheme="minorBidi" w:hint="eastAsia"/>
          <w:sz w:val="24"/>
          <w:szCs w:val="24"/>
          <w:rtl/>
        </w:rPr>
        <w:t>ו</w:t>
      </w:r>
      <w:r w:rsidRPr="00E802BF">
        <w:rPr>
          <w:rFonts w:asciiTheme="minorBidi" w:hAnsiTheme="minorBidi"/>
          <w:sz w:val="24"/>
          <w:szCs w:val="24"/>
          <w:rtl/>
        </w:rPr>
        <w:t xml:space="preserve"> ריקים.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1.2.1.6 הגדרת השדות: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208"/>
        <w:gridCol w:w="2658"/>
        <w:gridCol w:w="1391"/>
        <w:gridCol w:w="2545"/>
      </w:tblGrid>
      <w:tr w:rsidR="00B93A1C" w:rsidRPr="00E802BF" w:rsidTr="00B2212A">
        <w:tc>
          <w:tcPr>
            <w:tcW w:w="1208" w:type="dxa"/>
            <w:shd w:val="clear" w:color="auto" w:fill="B4C6E7" w:themeFill="accent5" w:themeFillTint="66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658" w:type="dxa"/>
            <w:shd w:val="clear" w:color="auto" w:fill="B4C6E7" w:themeFill="accent5" w:themeFillTint="66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4C6E7" w:themeFill="accent5" w:themeFillTint="66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4C6E7" w:themeFill="accent5" w:themeFillTint="66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B93A1C" w:rsidRPr="00E802BF" w:rsidTr="00B2212A">
        <w:tc>
          <w:tcPr>
            <w:tcW w:w="120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ליד</w:t>
            </w:r>
          </w:p>
        </w:tc>
        <w:tc>
          <w:tcPr>
            <w:tcW w:w="265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עברית ואנגלית, אותיות ראשיות וקטנות</w:t>
            </w:r>
          </w:p>
        </w:tc>
      </w:tr>
      <w:tr w:rsidR="00B93A1C" w:rsidRPr="00E802BF" w:rsidTr="00B2212A">
        <w:tc>
          <w:tcPr>
            <w:tcW w:w="120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65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45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לא יכול להתחיל בספרה 0</w:t>
            </w:r>
          </w:p>
        </w:tc>
      </w:tr>
      <w:tr w:rsidR="00B93A1C" w:rsidRPr="00E802BF" w:rsidTr="00B2212A">
        <w:tc>
          <w:tcPr>
            <w:tcW w:w="120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65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B93A1C" w:rsidRPr="00E802BF" w:rsidTr="00B2212A">
        <w:tc>
          <w:tcPr>
            <w:tcW w:w="120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65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B93A1C" w:rsidRPr="00E802BF" w:rsidTr="00B2212A">
        <w:tc>
          <w:tcPr>
            <w:tcW w:w="120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658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:rsidR="00B93A1C" w:rsidRPr="00E802BF" w:rsidRDefault="00B93A1C" w:rsidP="00E802BF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(###)-###-####</w:t>
            </w:r>
          </w:p>
        </w:tc>
      </w:tr>
    </w:tbl>
    <w:p w:rsidR="00B93A1C" w:rsidRPr="00E802BF" w:rsidRDefault="00B93A1C" w:rsidP="00B93A1C">
      <w:pPr>
        <w:pStyle w:val="a3"/>
        <w:rPr>
          <w:rFonts w:asciiTheme="minorBidi" w:hAnsiTheme="minorBidi"/>
        </w:rPr>
      </w:pPr>
    </w:p>
    <w:p w:rsidR="00B93A1C" w:rsidRPr="00E802BF" w:rsidRDefault="00B93A1C" w:rsidP="00B93A1C">
      <w:pPr>
        <w:pStyle w:val="a3"/>
        <w:rPr>
          <w:rFonts w:asciiTheme="minorBidi" w:hAnsiTheme="minorBidi"/>
        </w:rPr>
      </w:pPr>
    </w:p>
    <w:p w:rsidR="00B93A1C" w:rsidRPr="00E802BF" w:rsidRDefault="00B93A1C" w:rsidP="00B93A1C">
      <w:pPr>
        <w:rPr>
          <w:rFonts w:asciiTheme="minorBidi" w:hAnsiTheme="minorBidi"/>
        </w:rPr>
      </w:pPr>
    </w:p>
    <w:p w:rsidR="00B93A1C" w:rsidRPr="00E802BF" w:rsidRDefault="00B93A1C" w:rsidP="00B93A1C">
      <w:pPr>
        <w:pStyle w:val="a3"/>
        <w:rPr>
          <w:rFonts w:asciiTheme="minorBidi" w:hAnsiTheme="minorBidi"/>
        </w:rPr>
      </w:pP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76"/>
      </w:tblGrid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B93A1C" w:rsidRPr="00E802BF" w:rsidTr="00B93A1C">
        <w:trPr>
          <w:trHeight w:val="436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Jerusalem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Tel Aviv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Haifa</w:t>
            </w:r>
          </w:p>
        </w:tc>
      </w:tr>
      <w:tr w:rsidR="00B93A1C" w:rsidRPr="00E802BF" w:rsidTr="00B93A1C">
        <w:trPr>
          <w:trHeight w:val="451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Heer Sheva</w:t>
            </w:r>
          </w:p>
        </w:tc>
      </w:tr>
      <w:tr w:rsidR="00B93A1C" w:rsidRPr="00E802BF" w:rsidTr="00B93A1C">
        <w:trPr>
          <w:trHeight w:val="436"/>
        </w:trPr>
        <w:tc>
          <w:tcPr>
            <w:tcW w:w="7876" w:type="dxa"/>
          </w:tcPr>
          <w:p w:rsidR="00B93A1C" w:rsidRPr="00E802BF" w:rsidRDefault="00B93A1C" w:rsidP="00B93A1C">
            <w:pPr>
              <w:bidi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Eilat</w:t>
            </w:r>
          </w:p>
        </w:tc>
      </w:tr>
    </w:tbl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bidi w:val="0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br w:type="page"/>
      </w:r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8" w:name="_Toc363358551"/>
      <w:bookmarkStart w:id="9" w:name="_Toc517872934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1.2.2 </w:t>
      </w:r>
      <w:r w:rsidRPr="00E802BF">
        <w:rPr>
          <w:rFonts w:asciiTheme="minorBidi" w:hAnsiTheme="minorBidi" w:cstheme="minorBidi"/>
          <w:sz w:val="24"/>
          <w:szCs w:val="24"/>
        </w:rPr>
        <w:t>ColiFlower</w:t>
      </w:r>
      <w:bookmarkEnd w:id="8"/>
      <w:bookmarkEnd w:id="9"/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1.2.2.1 השורה הראשונה בקובץ מכילה נתונים 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1.2.2.2 בכל שורה, ערכי השדות מופרדים זה מזה על ידי נקודה פסיק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1.2.2.3 סדר השדות במסמך: מספר זיהוי, שם פרטי, שם משפחה, כתובת, עיר, טלפון.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1.2.2.4. כל השדות הם שדות חובה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1.2.2.5 הגדרת השדות: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B93A1C" w:rsidRPr="00E802BF" w:rsidTr="00B2212A">
        <w:tc>
          <w:tcPr>
            <w:tcW w:w="1457" w:type="dxa"/>
            <w:shd w:val="clear" w:color="auto" w:fill="B4C6E7" w:themeFill="accent5" w:themeFillTint="66"/>
          </w:tcPr>
          <w:p w:rsidR="00B93A1C" w:rsidRPr="00E802BF" w:rsidRDefault="00B93A1C" w:rsidP="00B2212A">
            <w:pPr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4C6E7" w:themeFill="accent5" w:themeFillTint="66"/>
          </w:tcPr>
          <w:p w:rsidR="00B93A1C" w:rsidRPr="00E802BF" w:rsidRDefault="00B93A1C" w:rsidP="00B2212A">
            <w:pPr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4C6E7" w:themeFill="accent5" w:themeFillTint="66"/>
          </w:tcPr>
          <w:p w:rsidR="00B93A1C" w:rsidRPr="00E802BF" w:rsidRDefault="00B93A1C" w:rsidP="00B2212A">
            <w:pPr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4C6E7" w:themeFill="accent5" w:themeFillTint="66"/>
          </w:tcPr>
          <w:p w:rsidR="00B93A1C" w:rsidRPr="00E802BF" w:rsidRDefault="00B93A1C" w:rsidP="00B2212A">
            <w:pPr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621"/>
      </w:tblGrid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ת-א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י-ם</w:t>
            </w:r>
          </w:p>
        </w:tc>
      </w:tr>
      <w:tr w:rsidR="00B93A1C" w:rsidRPr="00E802BF" w:rsidTr="00B93A1C">
        <w:trPr>
          <w:trHeight w:val="441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ב-ש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רחובות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t-a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haifa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jer</w:t>
            </w:r>
          </w:p>
        </w:tc>
      </w:tr>
      <w:tr w:rsidR="00B93A1C" w:rsidRPr="00E802BF" w:rsidTr="00B93A1C">
        <w:trPr>
          <w:trHeight w:val="456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b-s</w:t>
            </w:r>
          </w:p>
        </w:tc>
      </w:tr>
      <w:tr w:rsidR="00B93A1C" w:rsidRPr="00E802BF" w:rsidTr="00B93A1C">
        <w:trPr>
          <w:trHeight w:val="441"/>
        </w:trPr>
        <w:tc>
          <w:tcPr>
            <w:tcW w:w="7621" w:type="dxa"/>
          </w:tcPr>
          <w:p w:rsidR="00B93A1C" w:rsidRPr="00E802BF" w:rsidRDefault="00B93A1C" w:rsidP="00B93A1C">
            <w:pPr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eilat</w:t>
            </w:r>
          </w:p>
        </w:tc>
      </w:tr>
    </w:tbl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10" w:name="_Toc363358552"/>
      <w:bookmarkStart w:id="11" w:name="_Toc517872935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1.2.3 </w:t>
      </w:r>
      <w:r w:rsidRPr="00E802BF">
        <w:rPr>
          <w:rFonts w:asciiTheme="minorBidi" w:hAnsiTheme="minorBidi" w:cstheme="minorBidi"/>
          <w:sz w:val="24"/>
          <w:szCs w:val="24"/>
        </w:rPr>
        <w:t>RadishZone</w:t>
      </w:r>
      <w:bookmarkEnd w:id="10"/>
      <w:bookmarkEnd w:id="11"/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1.2.3.1 שתי השורות הראשונות בקובץ מכילות מידע על הקובץ (ניתן לדלג) 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1.2.3.2 בכל שורה, ערכי השדות מופרדים זה מזה על ידי פסיק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1.2.3.3 סדר השדות במסמך: מספר זיהוי, שם פרטי, שם משפחה, כתובת, עיר, טלפון.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1.2.3.4. כל השדות הם שדות חובה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1.2.3.5 הגדרת השדות:</w:t>
      </w:r>
    </w:p>
    <w:tbl>
      <w:tblPr>
        <w:tblStyle w:val="af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B93A1C" w:rsidRPr="00E802BF" w:rsidTr="00B93A1C">
        <w:trPr>
          <w:jc w:val="center"/>
        </w:trPr>
        <w:tc>
          <w:tcPr>
            <w:tcW w:w="1457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B93A1C" w:rsidRPr="00E802BF" w:rsidTr="00B93A1C">
        <w:trPr>
          <w:jc w:val="center"/>
        </w:trPr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B93A1C" w:rsidRPr="00E802BF" w:rsidTr="00B2212A">
        <w:tc>
          <w:tcPr>
            <w:tcW w:w="4064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</w:tbl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bidi w:val="0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br w:type="page"/>
      </w:r>
    </w:p>
    <w:p w:rsidR="00B93A1C" w:rsidRPr="00E802BF" w:rsidRDefault="00B93A1C" w:rsidP="00B93A1C">
      <w:pPr>
        <w:pStyle w:val="1JB"/>
        <w:numPr>
          <w:ilvl w:val="0"/>
          <w:numId w:val="14"/>
        </w:numPr>
        <w:ind w:left="900" w:hanging="81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12" w:name="_Toc517872936"/>
      <w:r w:rsidRPr="00E802BF">
        <w:rPr>
          <w:rFonts w:asciiTheme="minorBidi" w:hAnsiTheme="minorBidi" w:cstheme="minorBidi"/>
          <w:rtl/>
        </w:rPr>
        <w:t>תוצרים (2.2 במסמך דרישות)</w:t>
      </w:r>
      <w:bookmarkEnd w:id="12"/>
    </w:p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pStyle w:val="2"/>
        <w:rPr>
          <w:rFonts w:asciiTheme="minorBidi" w:hAnsiTheme="minorBidi" w:cstheme="minorBidi"/>
          <w:sz w:val="24"/>
          <w:szCs w:val="24"/>
          <w:rtl/>
        </w:rPr>
      </w:pPr>
      <w:bookmarkStart w:id="13" w:name="_Toc517872937"/>
      <w:r w:rsidRPr="00E802BF">
        <w:rPr>
          <w:rFonts w:asciiTheme="minorBidi" w:hAnsiTheme="minorBidi" w:cstheme="minorBidi"/>
          <w:sz w:val="24"/>
          <w:szCs w:val="24"/>
          <w:rtl/>
        </w:rPr>
        <w:t>2.1 המערכת תוציא קובץ בפורמט אחיד, בהתאם לדרישות מערכת ניהול לידים</w:t>
      </w:r>
      <w:bookmarkEnd w:id="13"/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14" w:name="_Toc517872938"/>
      <w:r w:rsidRPr="00E802BF">
        <w:rPr>
          <w:rFonts w:asciiTheme="minorBidi" w:hAnsiTheme="minorBidi" w:cstheme="minorBidi"/>
          <w:sz w:val="24"/>
          <w:szCs w:val="24"/>
          <w:rtl/>
        </w:rPr>
        <w:t>2.1.1 פורמט קובץ הפלט</w:t>
      </w:r>
      <w:bookmarkEnd w:id="14"/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2.1.1.1 פורמט קובץ הפלט מתחיל בשורה שבה כתוב: </w:t>
      </w:r>
      <w:r w:rsidRPr="00E802BF">
        <w:rPr>
          <w:rFonts w:asciiTheme="minorBidi" w:hAnsiTheme="minorBidi"/>
          <w:sz w:val="24"/>
          <w:szCs w:val="24"/>
        </w:rPr>
        <w:br/>
        <w:t>output file, &lt;client name&gt;, &lt;date of conversion&gt;, &lt;Input File&gt;</w:t>
      </w:r>
      <w:r w:rsidRPr="00E802BF">
        <w:rPr>
          <w:rFonts w:asciiTheme="minorBidi" w:hAnsiTheme="minorBidi"/>
          <w:sz w:val="24"/>
          <w:szCs w:val="24"/>
          <w:rtl/>
        </w:rPr>
        <w:br/>
        <w:t>כל מה שנמצא בין &lt;&gt; משתנה בהתאם לנתוני ההרצה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2.1.1.2 השורה השנייה היא שורת הכותרות בסדר הבא:</w:t>
      </w:r>
      <w:r w:rsidRPr="00E802BF">
        <w:rPr>
          <w:rFonts w:asciiTheme="minorBidi" w:hAnsiTheme="minorBidi"/>
          <w:sz w:val="24"/>
          <w:szCs w:val="24"/>
          <w:rtl/>
        </w:rPr>
        <w:br/>
      </w:r>
      <w:r w:rsidRPr="00E802BF">
        <w:rPr>
          <w:rFonts w:asciiTheme="minorBidi" w:hAnsiTheme="minorBidi"/>
          <w:sz w:val="24"/>
          <w:szCs w:val="24"/>
        </w:rPr>
        <w:t>ID,Full Name, Address, City, Phone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2.1.1.3 בכל שורה, ערכי השדות מופרדים זה מזה על ידי התו ^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2.1.1.4 השדות מופיעים במסך לפי סדר הכותרות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2.1.1.5 כל השדות הם שדות חובה. 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2.1.1.6 ערכי השדות ינוקו מרווחים תחיליים וסופיים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2.1.1.7 קובץ הפלט הוא קובץ טקסט בפורמט </w:t>
      </w:r>
      <w:r w:rsidRPr="00E802BF">
        <w:rPr>
          <w:rFonts w:asciiTheme="minorBidi" w:hAnsiTheme="minorBidi"/>
          <w:sz w:val="24"/>
          <w:szCs w:val="24"/>
        </w:rPr>
        <w:t>UTF-8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2.1.1.8 הגדרת השדות: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B93A1C" w:rsidRPr="00E802BF" w:rsidTr="00B2212A">
        <w:tc>
          <w:tcPr>
            <w:tcW w:w="1457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40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טקטס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B93A1C" w:rsidRPr="00E802BF" w:rsidTr="00B2212A">
        <w:tc>
          <w:tcPr>
            <w:tcW w:w="1457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af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B93A1C" w:rsidRPr="00E802BF" w:rsidTr="00B2212A">
        <w:tc>
          <w:tcPr>
            <w:tcW w:w="4064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B93A1C" w:rsidRPr="00E802BF" w:rsidTr="00B2212A">
        <w:tc>
          <w:tcPr>
            <w:tcW w:w="4064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</w:tbl>
    <w:p w:rsidR="00B93A1C" w:rsidRPr="00E802BF" w:rsidRDefault="00B93A1C" w:rsidP="00B93A1C">
      <w:pPr>
        <w:pStyle w:val="2"/>
        <w:rPr>
          <w:rFonts w:asciiTheme="minorBidi" w:hAnsiTheme="minorBidi" w:cstheme="minorBidi"/>
          <w:sz w:val="24"/>
          <w:szCs w:val="24"/>
          <w:rtl/>
        </w:rPr>
      </w:pPr>
      <w:bookmarkStart w:id="15" w:name="_Toc517872939"/>
      <w:r w:rsidRPr="00E802BF">
        <w:rPr>
          <w:rFonts w:asciiTheme="minorBidi" w:hAnsiTheme="minorBidi" w:cstheme="minorBidi"/>
          <w:sz w:val="24"/>
          <w:szCs w:val="24"/>
          <w:rtl/>
        </w:rPr>
        <w:t>2.2. המערכת תאפשר שמירת היסטוריית הסבות הנתונים וצפייה בהיסטוריה זו</w:t>
      </w:r>
      <w:bookmarkEnd w:id="15"/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16" w:name="_Toc517872940"/>
      <w:r w:rsidRPr="00E802BF">
        <w:rPr>
          <w:rFonts w:asciiTheme="minorBidi" w:hAnsiTheme="minorBidi" w:cstheme="minorBidi"/>
          <w:sz w:val="24"/>
          <w:szCs w:val="24"/>
          <w:rtl/>
        </w:rPr>
        <w:t xml:space="preserve">2.2.1 </w:t>
      </w:r>
      <w:r w:rsidR="000D1AF5" w:rsidRPr="00E802BF">
        <w:rPr>
          <w:rFonts w:asciiTheme="minorBidi" w:hAnsiTheme="minorBidi" w:cstheme="minorBidi" w:hint="cs"/>
          <w:sz w:val="24"/>
          <w:szCs w:val="24"/>
          <w:rtl/>
        </w:rPr>
        <w:t>אפשור</w:t>
      </w:r>
      <w:r w:rsidRPr="00E802BF">
        <w:rPr>
          <w:rFonts w:asciiTheme="minorBidi" w:hAnsiTheme="minorBidi" w:cstheme="minorBidi"/>
          <w:sz w:val="24"/>
          <w:szCs w:val="24"/>
          <w:rtl/>
        </w:rPr>
        <w:t xml:space="preserve"> שמירה</w:t>
      </w:r>
      <w:bookmarkEnd w:id="16"/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2.2.1.1 משתמש יוכל באמצעות סימון בצ'ק בוקס להחליט האם נתוני פעולת ההסבה ישמרו או לא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2.2.1.2 ערך ברירת המחדל של הצ'ק בוקס היא : מסומן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2.2.1.3 במידה והצ'ק בוקס מסומן, המערכת תשמור רשומה למסד הנתונים לפני תחילת ההסבה</w:t>
      </w:r>
    </w:p>
    <w:p w:rsidR="00B93A1C" w:rsidRPr="00E802BF" w:rsidRDefault="00B93A1C" w:rsidP="00B93A1C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2.2.1.4 הנתונים שישמרו יכללו את תאריך ההסבה, קבצי הקלט והפלט ואת שם החברה</w:t>
      </w:r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17" w:name="_Toc517872941"/>
      <w:r w:rsidRPr="00E802BF">
        <w:rPr>
          <w:rFonts w:asciiTheme="minorBidi" w:hAnsiTheme="minorBidi" w:cstheme="minorBidi"/>
          <w:sz w:val="24"/>
          <w:szCs w:val="24"/>
          <w:rtl/>
        </w:rPr>
        <w:t>2.2.2 צפייה בהיסטוריית הסבת הנתונים</w:t>
      </w:r>
      <w:bookmarkEnd w:id="17"/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2.2.2.1 ניתן יהיה לצפות בהיסטוריית הסבת הנתונים מתוך המערכת</w:t>
      </w:r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2.2.2.2 ניתן יהיה להדפיס את היסטוריית הסבת הנתונים מתוך המערכת</w:t>
      </w:r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2.2.2.3 לא ניתן יהיה לערוך את היסטוריית ההסבה אלא לצפות בה בלבד</w:t>
      </w:r>
    </w:p>
    <w:p w:rsidR="00B93A1C" w:rsidRPr="00E802BF" w:rsidRDefault="00B93A1C" w:rsidP="00B93A1C">
      <w:pPr>
        <w:pStyle w:val="2"/>
        <w:rPr>
          <w:rFonts w:asciiTheme="minorBidi" w:hAnsiTheme="minorBidi" w:cstheme="minorBidi"/>
          <w:sz w:val="24"/>
          <w:szCs w:val="24"/>
          <w:rtl/>
        </w:rPr>
      </w:pPr>
      <w:bookmarkStart w:id="18" w:name="_Toc517872942"/>
      <w:r w:rsidRPr="00E802BF">
        <w:rPr>
          <w:rFonts w:asciiTheme="minorBidi" w:hAnsiTheme="minorBidi" w:cstheme="minorBidi"/>
          <w:sz w:val="24"/>
          <w:szCs w:val="24"/>
          <w:rtl/>
        </w:rPr>
        <w:t>2.3 המערכת תשמור רשימת כשלים בהסבה ותאפשר צפייה ברשימה זו</w:t>
      </w:r>
      <w:bookmarkEnd w:id="18"/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19" w:name="_Toc517872943"/>
      <w:r w:rsidRPr="00E802BF">
        <w:rPr>
          <w:rFonts w:asciiTheme="minorBidi" w:hAnsiTheme="minorBidi" w:cstheme="minorBidi"/>
          <w:sz w:val="24"/>
          <w:szCs w:val="24"/>
          <w:rtl/>
        </w:rPr>
        <w:t>2.3.1 שמירת כשלים</w:t>
      </w:r>
      <w:bookmarkEnd w:id="19"/>
    </w:p>
    <w:p w:rsidR="00B93A1C" w:rsidRPr="00E802BF" w:rsidRDefault="00B93A1C" w:rsidP="00B93A1C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2.3.1.1 לפני ההסבה בפועל של כל שורה ושורה - תתבצע בדיקת נתוני הקלט</w:t>
      </w:r>
    </w:p>
    <w:p w:rsidR="00B93A1C" w:rsidRPr="00E802BF" w:rsidRDefault="00B93A1C" w:rsidP="00B93A1C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2.3.1.2 במידה ויש חוסר התאמה בין מפרט קלט הלקוח ושורת הקלט בקובץ, המערכת תשמור דו"ח כשל לכל כשל שאותר.</w:t>
      </w:r>
    </w:p>
    <w:p w:rsidR="00B93A1C" w:rsidRPr="00E802BF" w:rsidRDefault="00B93A1C" w:rsidP="00B93A1C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2.3.1.3 במידת הניתן, המערכת תפרט מהו בדיוק הכשל שאותר</w:t>
      </w:r>
    </w:p>
    <w:p w:rsidR="00B93A1C" w:rsidRPr="00E802BF" w:rsidRDefault="00B93A1C" w:rsidP="00B93A1C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2.1.3.4 רשימת כשלים אפשרית:</w:t>
      </w:r>
    </w:p>
    <w:tbl>
      <w:tblPr>
        <w:tblStyle w:val="af7"/>
        <w:bidiVisual/>
        <w:tblW w:w="8840" w:type="dxa"/>
        <w:tblLook w:val="04A0" w:firstRow="1" w:lastRow="0" w:firstColumn="1" w:lastColumn="0" w:noHBand="0" w:noVBand="1"/>
      </w:tblPr>
      <w:tblGrid>
        <w:gridCol w:w="5720"/>
        <w:gridCol w:w="3120"/>
      </w:tblGrid>
      <w:tr w:rsidR="00B93A1C" w:rsidRPr="00E802BF" w:rsidTr="00B2212A">
        <w:tc>
          <w:tcPr>
            <w:tcW w:w="5720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כשל (הודעת השגיאה)</w:t>
            </w:r>
          </w:p>
        </w:tc>
        <w:tc>
          <w:tcPr>
            <w:tcW w:w="3120" w:type="dxa"/>
            <w:shd w:val="clear" w:color="auto" w:fill="B4C6E7" w:themeFill="accent5" w:themeFillTint="66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האם לפרט את השדה בו אותר הכשל?</w:t>
            </w: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Field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Wrong Field Type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Field too long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Wrong Format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Mandatory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City Not in the List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B93A1C" w:rsidRPr="00E802BF" w:rsidTr="00B2212A">
        <w:tc>
          <w:tcPr>
            <w:tcW w:w="57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Other</w:t>
            </w:r>
          </w:p>
        </w:tc>
        <w:tc>
          <w:tcPr>
            <w:tcW w:w="3120" w:type="dxa"/>
          </w:tcPr>
          <w:p w:rsidR="00B93A1C" w:rsidRPr="00E802BF" w:rsidRDefault="00B93A1C" w:rsidP="00B93A1C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B93A1C" w:rsidRPr="00E802BF" w:rsidRDefault="00B93A1C" w:rsidP="00B93A1C">
      <w:pPr>
        <w:rPr>
          <w:rFonts w:asciiTheme="minorBidi" w:hAnsiTheme="minorBidi"/>
          <w:sz w:val="24"/>
          <w:szCs w:val="24"/>
          <w:rtl/>
        </w:rPr>
      </w:pPr>
    </w:p>
    <w:p w:rsidR="00B93A1C" w:rsidRPr="00E802BF" w:rsidRDefault="00B93A1C" w:rsidP="00B93A1C">
      <w:pPr>
        <w:pStyle w:val="3"/>
        <w:rPr>
          <w:rFonts w:asciiTheme="minorBidi" w:hAnsiTheme="minorBidi" w:cstheme="minorBidi"/>
          <w:sz w:val="24"/>
          <w:szCs w:val="24"/>
          <w:rtl/>
        </w:rPr>
      </w:pPr>
      <w:bookmarkStart w:id="20" w:name="_Toc517872944"/>
      <w:r w:rsidRPr="00E802BF">
        <w:rPr>
          <w:rFonts w:asciiTheme="minorBidi" w:hAnsiTheme="minorBidi" w:cstheme="minorBidi"/>
          <w:sz w:val="24"/>
          <w:szCs w:val="24"/>
          <w:rtl/>
        </w:rPr>
        <w:t>2.3.2 צפייה ברשימת הכשלים</w:t>
      </w:r>
      <w:bookmarkEnd w:id="20"/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2.3.2.1 ניתן יהיה לצפות בהיסטוריית הכשלים מתוך המערכת</w:t>
      </w:r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2.3.2.2 ניתן יהיה להדפיס את היסטוריית הכשלים מתוך המערכת</w:t>
      </w:r>
    </w:p>
    <w:p w:rsidR="00B93A1C" w:rsidRPr="00E802BF" w:rsidRDefault="00B93A1C" w:rsidP="00B93A1C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2.3.2.3 לא ניתן יהיה לערוך את היסטוריית הכשלים אלא לצפות בה בלבד</w:t>
      </w:r>
    </w:p>
    <w:p w:rsidR="00B93A1C" w:rsidRPr="00E802BF" w:rsidRDefault="00B93A1C" w:rsidP="00B93A1C">
      <w:pPr>
        <w:pStyle w:val="1JB"/>
        <w:numPr>
          <w:ilvl w:val="0"/>
          <w:numId w:val="14"/>
        </w:numPr>
        <w:ind w:left="630" w:hanging="54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21" w:name="_Toc517872945"/>
      <w:r w:rsidRPr="00E802BF">
        <w:rPr>
          <w:rFonts w:asciiTheme="minorBidi" w:hAnsiTheme="minorBidi" w:cstheme="minorBidi"/>
          <w:rtl/>
        </w:rPr>
        <w:t>חוקי הסבה</w:t>
      </w:r>
      <w:bookmarkEnd w:id="21"/>
    </w:p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ואחד משדות הליד מוגדר בעברית והפלט לשדה זה מוגדר להיות אנגלית בלבד – הליד יחשב ככשל בהסבה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במידה ואחד משדות הליד מוגדר אנגלית באותיות קטנות או גדולות והפלט לשדה זה מוגדר להיות באותיות קטנות בלבד – הקלט יומר לאותיות קטנות ויוסב 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והעיר בקלט אינה מופיעה ברשימת הערים החוקיות לפלט – הליד יחשב ככשל בהסבה.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והשם בקלט ארוך ממספר התווים המוגדר לפלט חוקי, השם יקוצץ ל-40 תווים ויוסב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חוקי לחלוטין יוסב וירשם בקובץ נתוני הפלט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לא יירשם בקובץ הפלט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– כל כשליו ישמרו בהיסטוריית הכשלים במסד הנתונים</w:t>
      </w:r>
    </w:p>
    <w:p w:rsidR="00B93A1C" w:rsidRPr="00E802BF" w:rsidRDefault="00B93A1C" w:rsidP="00B93A1C">
      <w:pPr>
        <w:pStyle w:val="a3"/>
        <w:numPr>
          <w:ilvl w:val="1"/>
          <w:numId w:val="13"/>
        </w:numPr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נתוני ההסבה כולה ישמרו פעם אחת להסבה מלאה לפני תחילת ביצוע ההסבה</w:t>
      </w:r>
    </w:p>
    <w:p w:rsidR="00B93A1C" w:rsidRPr="00E802BF" w:rsidRDefault="00B93A1C" w:rsidP="00B93A1C">
      <w:pPr>
        <w:rPr>
          <w:rFonts w:asciiTheme="minorBidi" w:hAnsiTheme="minorBidi"/>
          <w:rtl/>
        </w:rPr>
      </w:pPr>
    </w:p>
    <w:p w:rsidR="0016582A" w:rsidRPr="00E802BF" w:rsidRDefault="0016582A" w:rsidP="00B93A1C">
      <w:pPr>
        <w:rPr>
          <w:rFonts w:asciiTheme="minorBidi" w:hAnsiTheme="minorBidi"/>
          <w:rtl/>
        </w:rPr>
      </w:pPr>
    </w:p>
    <w:sectPr w:rsidR="0016582A" w:rsidRPr="00E802BF" w:rsidSect="00242601">
      <w:headerReference w:type="default" r:id="rId8"/>
      <w:footerReference w:type="default" r:id="rId9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1C" w:rsidRDefault="00B93A1C" w:rsidP="00ED21F5">
      <w:pPr>
        <w:spacing w:after="0" w:line="240" w:lineRule="auto"/>
      </w:pPr>
      <w:r>
        <w:separator/>
      </w:r>
    </w:p>
  </w:endnote>
  <w:endnote w:type="continuationSeparator" w:id="0">
    <w:p w:rsidR="00B93A1C" w:rsidRDefault="00B93A1C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D5C" w:rsidRPr="003D5A20" w:rsidRDefault="00153D5C">
    <w:pPr>
      <w:pStyle w:val="aa"/>
      <w:jc w:val="center"/>
    </w:pPr>
  </w:p>
  <w:p w:rsidR="00153D5C" w:rsidRPr="003D5A20" w:rsidRDefault="00153D5C" w:rsidP="00F243D6">
    <w:pPr>
      <w:pStyle w:val="aa"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  <w:p w:rsidR="00153D5C" w:rsidRPr="003D5A20" w:rsidRDefault="00153D5C">
    <w:pPr>
      <w:pStyle w:val="aa"/>
      <w:jc w:val="center"/>
    </w:pPr>
  </w:p>
  <w:p w:rsidR="00153D5C" w:rsidRPr="003D5A20" w:rsidRDefault="00674E1C">
    <w:pPr>
      <w:pStyle w:val="aa"/>
      <w:jc w:val="center"/>
      <w:rPr>
        <w:rtl/>
        <w:cs/>
      </w:rPr>
    </w:pPr>
    <w:sdt>
      <w:sdtPr>
        <w:rPr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fldChar w:fldCharType="begin"/>
        </w:r>
        <w:r w:rsidR="00153D5C" w:rsidRPr="003D5A20">
          <w:rPr>
            <w:rtl/>
            <w:cs/>
          </w:rPr>
          <w:instrText>PAGE   \* MERGEFORMAT</w:instrText>
        </w:r>
        <w:r w:rsidR="00153D5C" w:rsidRPr="003D5A20">
          <w:fldChar w:fldCharType="separate"/>
        </w:r>
        <w:r w:rsidRPr="00674E1C">
          <w:rPr>
            <w:noProof/>
            <w:rtl/>
            <w:lang w:val="he-IL"/>
          </w:rPr>
          <w:t>1</w:t>
        </w:r>
        <w:r w:rsidR="00153D5C" w:rsidRPr="003D5A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1C" w:rsidRDefault="00B93A1C" w:rsidP="00ED21F5">
      <w:pPr>
        <w:spacing w:after="0" w:line="240" w:lineRule="auto"/>
      </w:pPr>
      <w:r>
        <w:separator/>
      </w:r>
    </w:p>
  </w:footnote>
  <w:footnote w:type="continuationSeparator" w:id="0">
    <w:p w:rsidR="00B93A1C" w:rsidRDefault="00B93A1C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D5C" w:rsidRDefault="00153D5C">
    <w:pPr>
      <w:pStyle w:val="a8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41E9C3FF" wp14:editId="4010E6E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3D5C" w:rsidRDefault="00153D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39A2"/>
    <w:multiLevelType w:val="hybridMultilevel"/>
    <w:tmpl w:val="8F2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03CA5"/>
    <w:multiLevelType w:val="hybridMultilevel"/>
    <w:tmpl w:val="E3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5C4E"/>
    <w:multiLevelType w:val="hybridMultilevel"/>
    <w:tmpl w:val="10167AAA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B3A22"/>
    <w:multiLevelType w:val="multilevel"/>
    <w:tmpl w:val="93687E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A39282F"/>
    <w:multiLevelType w:val="hybridMultilevel"/>
    <w:tmpl w:val="7AB8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620F5"/>
    <w:multiLevelType w:val="hybridMultilevel"/>
    <w:tmpl w:val="021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13"/>
  </w:num>
  <w:num w:numId="12">
    <w:abstractNumId w:val="2"/>
  </w:num>
  <w:num w:numId="13">
    <w:abstractNumId w:val="10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8193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1C"/>
    <w:rsid w:val="000421E5"/>
    <w:rsid w:val="00047753"/>
    <w:rsid w:val="00061AE6"/>
    <w:rsid w:val="00061EB8"/>
    <w:rsid w:val="00081874"/>
    <w:rsid w:val="00082B76"/>
    <w:rsid w:val="00093DEF"/>
    <w:rsid w:val="000B36CE"/>
    <w:rsid w:val="000D1AF5"/>
    <w:rsid w:val="000D2068"/>
    <w:rsid w:val="000E41B3"/>
    <w:rsid w:val="000F5FE6"/>
    <w:rsid w:val="001039B2"/>
    <w:rsid w:val="0012795F"/>
    <w:rsid w:val="00127B82"/>
    <w:rsid w:val="00135B2F"/>
    <w:rsid w:val="001528C7"/>
    <w:rsid w:val="00153D5C"/>
    <w:rsid w:val="0015664B"/>
    <w:rsid w:val="0015759C"/>
    <w:rsid w:val="0016582A"/>
    <w:rsid w:val="00193009"/>
    <w:rsid w:val="001B26B6"/>
    <w:rsid w:val="001B3236"/>
    <w:rsid w:val="001C128D"/>
    <w:rsid w:val="00242601"/>
    <w:rsid w:val="0024261E"/>
    <w:rsid w:val="002613E4"/>
    <w:rsid w:val="00287E99"/>
    <w:rsid w:val="00292E8E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44B7A"/>
    <w:rsid w:val="003809BE"/>
    <w:rsid w:val="00392896"/>
    <w:rsid w:val="00394AA1"/>
    <w:rsid w:val="003A1A3E"/>
    <w:rsid w:val="003A7BA8"/>
    <w:rsid w:val="003C6C0C"/>
    <w:rsid w:val="003D5A20"/>
    <w:rsid w:val="00412799"/>
    <w:rsid w:val="00420167"/>
    <w:rsid w:val="00426A09"/>
    <w:rsid w:val="00464138"/>
    <w:rsid w:val="004746AF"/>
    <w:rsid w:val="00476591"/>
    <w:rsid w:val="004A7315"/>
    <w:rsid w:val="004B312D"/>
    <w:rsid w:val="004F00DC"/>
    <w:rsid w:val="004F589C"/>
    <w:rsid w:val="00541ED7"/>
    <w:rsid w:val="00555B4E"/>
    <w:rsid w:val="00576862"/>
    <w:rsid w:val="00583B41"/>
    <w:rsid w:val="00596D6E"/>
    <w:rsid w:val="005C3E52"/>
    <w:rsid w:val="00603F2F"/>
    <w:rsid w:val="00607100"/>
    <w:rsid w:val="00611998"/>
    <w:rsid w:val="00615E33"/>
    <w:rsid w:val="00654DE8"/>
    <w:rsid w:val="00674E1C"/>
    <w:rsid w:val="00683AEA"/>
    <w:rsid w:val="0069619E"/>
    <w:rsid w:val="006C7D0B"/>
    <w:rsid w:val="006D622F"/>
    <w:rsid w:val="006D6A24"/>
    <w:rsid w:val="006E4F30"/>
    <w:rsid w:val="00703734"/>
    <w:rsid w:val="00705AA0"/>
    <w:rsid w:val="00712DD9"/>
    <w:rsid w:val="00721BB5"/>
    <w:rsid w:val="00727112"/>
    <w:rsid w:val="00745B6D"/>
    <w:rsid w:val="0077124A"/>
    <w:rsid w:val="00777850"/>
    <w:rsid w:val="00795F70"/>
    <w:rsid w:val="007A5CFE"/>
    <w:rsid w:val="007A60D7"/>
    <w:rsid w:val="007E3AD4"/>
    <w:rsid w:val="007F3041"/>
    <w:rsid w:val="00817A30"/>
    <w:rsid w:val="00824409"/>
    <w:rsid w:val="008938B1"/>
    <w:rsid w:val="008A7CC8"/>
    <w:rsid w:val="008B668A"/>
    <w:rsid w:val="008D3FE4"/>
    <w:rsid w:val="009145C8"/>
    <w:rsid w:val="009278D8"/>
    <w:rsid w:val="0095539A"/>
    <w:rsid w:val="009966AC"/>
    <w:rsid w:val="009A4037"/>
    <w:rsid w:val="009D0B59"/>
    <w:rsid w:val="009D14FE"/>
    <w:rsid w:val="009D3E1F"/>
    <w:rsid w:val="009D66E3"/>
    <w:rsid w:val="009E3EB8"/>
    <w:rsid w:val="009F3B94"/>
    <w:rsid w:val="00A269F8"/>
    <w:rsid w:val="00A67283"/>
    <w:rsid w:val="00AA2801"/>
    <w:rsid w:val="00AB4CAF"/>
    <w:rsid w:val="00AB60C6"/>
    <w:rsid w:val="00AE3C60"/>
    <w:rsid w:val="00AE6DBA"/>
    <w:rsid w:val="00AF3B29"/>
    <w:rsid w:val="00B24910"/>
    <w:rsid w:val="00B41A6C"/>
    <w:rsid w:val="00B43D4D"/>
    <w:rsid w:val="00B47839"/>
    <w:rsid w:val="00B50F23"/>
    <w:rsid w:val="00B54EC8"/>
    <w:rsid w:val="00B8083A"/>
    <w:rsid w:val="00B825D4"/>
    <w:rsid w:val="00B93A1C"/>
    <w:rsid w:val="00BF2F26"/>
    <w:rsid w:val="00C50302"/>
    <w:rsid w:val="00C660A0"/>
    <w:rsid w:val="00C80F73"/>
    <w:rsid w:val="00C91F56"/>
    <w:rsid w:val="00C94D7B"/>
    <w:rsid w:val="00CA32E3"/>
    <w:rsid w:val="00D01C4F"/>
    <w:rsid w:val="00D10804"/>
    <w:rsid w:val="00D356D6"/>
    <w:rsid w:val="00D40524"/>
    <w:rsid w:val="00D433D3"/>
    <w:rsid w:val="00D84102"/>
    <w:rsid w:val="00D9332B"/>
    <w:rsid w:val="00DB3210"/>
    <w:rsid w:val="00DC4AFF"/>
    <w:rsid w:val="00DD5CBF"/>
    <w:rsid w:val="00DF0790"/>
    <w:rsid w:val="00E131E4"/>
    <w:rsid w:val="00E67DC2"/>
    <w:rsid w:val="00E75F58"/>
    <w:rsid w:val="00E802BF"/>
    <w:rsid w:val="00E82ADC"/>
    <w:rsid w:val="00EA74C4"/>
    <w:rsid w:val="00EB631F"/>
    <w:rsid w:val="00ED21F5"/>
    <w:rsid w:val="00ED4E53"/>
    <w:rsid w:val="00EF3A0B"/>
    <w:rsid w:val="00F00CBE"/>
    <w:rsid w:val="00F11D17"/>
    <w:rsid w:val="00F243D6"/>
    <w:rsid w:val="00F30F8B"/>
    <w:rsid w:val="00F83005"/>
    <w:rsid w:val="00FB3BA7"/>
    <w:rsid w:val="00FC3C16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white"/>
    </o:shapedefaults>
    <o:shapelayout v:ext="edit">
      <o:idmap v:ext="edit" data="1"/>
    </o:shapelayout>
  </w:shapeDefaults>
  <w:decimalSymbol w:val="."/>
  <w:listSeparator w:val=","/>
  <w15:docId w15:val="{C118F8AD-3433-4AE8-BB99-C26C72C0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A1C"/>
    <w:pPr>
      <w:spacing w:after="20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  <w:pPr>
      <w:spacing w:line="240" w:lineRule="auto"/>
    </w:pPr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paragraph" w:customStyle="1" w:styleId="af1">
    <w:name w:val="ראשי"/>
    <w:basedOn w:val="10"/>
    <w:next w:val="a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2"/>
    <w:next w:val="a"/>
    <w:qFormat/>
    <w:rsid w:val="002C29F6"/>
    <w:pPr>
      <w:numPr>
        <w:numId w:val="6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3"/>
    <w:next w:val="a"/>
    <w:qFormat/>
    <w:rsid w:val="004A7315"/>
    <w:pPr>
      <w:numPr>
        <w:ilvl w:val="1"/>
        <w:numId w:val="6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11">
    <w:name w:val="כותרת 1 תו"/>
    <w:basedOn w:val="a0"/>
    <w:link w:val="10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a"/>
    <w:next w:val="a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a"/>
    <w:next w:val="a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</w:rPr>
  </w:style>
  <w:style w:type="paragraph" w:styleId="af2">
    <w:name w:val="Subtitle"/>
    <w:basedOn w:val="a"/>
    <w:next w:val="a"/>
    <w:link w:val="af3"/>
    <w:uiPriority w:val="11"/>
    <w:qFormat/>
    <w:rsid w:val="002426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כותרת משנה תו"/>
    <w:basedOn w:val="a0"/>
    <w:link w:val="af2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No Spacing"/>
    <w:link w:val="af5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ללא מרווח תו"/>
    <w:basedOn w:val="a0"/>
    <w:link w:val="af4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TOC Heading"/>
    <w:basedOn w:val="10"/>
    <w:next w:val="a"/>
    <w:uiPriority w:val="39"/>
    <w:unhideWhenUsed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a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a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hAnsi="Times New Roman" w:cs="Times New Roman"/>
    </w:rPr>
  </w:style>
  <w:style w:type="table" w:styleId="af7">
    <w:name w:val="Table Grid"/>
    <w:basedOn w:val="a1"/>
    <w:uiPriority w:val="59"/>
    <w:rsid w:val="00B93A1C"/>
    <w:pPr>
      <w:bidi w:val="0"/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B93A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9">
    <w:name w:val="כותרת טקסט תו"/>
    <w:basedOn w:val="a0"/>
    <w:link w:val="af8"/>
    <w:uiPriority w:val="10"/>
    <w:rsid w:val="00B93A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&#1506;&#1489;&#1512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5534-A12C-42AF-8767-6183509C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עברית.dotx</Template>
  <TotalTime>1</TotalTime>
  <Pages>8</Pages>
  <Words>905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user1</cp:lastModifiedBy>
  <cp:revision>2</cp:revision>
  <cp:lastPrinted>2019-07-10T17:15:00Z</cp:lastPrinted>
  <dcterms:created xsi:type="dcterms:W3CDTF">2020-07-19T12:39:00Z</dcterms:created>
  <dcterms:modified xsi:type="dcterms:W3CDTF">2020-07-19T12:39:00Z</dcterms:modified>
</cp:coreProperties>
</file>